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5096413"/>
        <w:docPartObj>
          <w:docPartGallery w:val="Cover Pages"/>
          <w:docPartUnique/>
        </w:docPartObj>
      </w:sdtPr>
      <w:sdtEndPr/>
      <w:sdtContent>
        <w:p w:rsidR="004E336B" w:rsidRPr="005840A0" w:rsidRDefault="004E336B">
          <w:r>
            <w:rPr>
              <w:noProof/>
              <w:lang w:eastAsia="en-US"/>
            </w:rPr>
            <mc:AlternateContent>
              <mc:Choice Requires="wpg">
                <w:drawing>
                  <wp:anchor distT="0" distB="0" distL="114300" distR="114300" simplePos="0" relativeHeight="251661312" behindDoc="0" locked="0" layoutInCell="1" allowOverlap="1" wp14:anchorId="1F6140B3" wp14:editId="70FBD8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F1FCFF"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8" o:title="" recolor="t" rotate="t" type="frame"/>
                      <v:stroke endcap="round"/>
                    </v:rect>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08B5951D" wp14:editId="392628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E336B" w:rsidRPr="004E336B" w:rsidRDefault="005269F1">
                                    <w:pPr>
                                      <w:pStyle w:val="NoSpacing"/>
                                      <w:jc w:val="right"/>
                                      <w:rPr>
                                        <w:color w:val="595959" w:themeColor="text1" w:themeTint="A6"/>
                                        <w:sz w:val="28"/>
                                        <w:szCs w:val="28"/>
                                        <w:lang w:val="fr-CA"/>
                                      </w:rPr>
                                    </w:pPr>
                                    <w:r w:rsidRPr="004E336B">
                                      <w:rPr>
                                        <w:color w:val="595959" w:themeColor="text1" w:themeTint="A6"/>
                                        <w:sz w:val="28"/>
                                        <w:szCs w:val="28"/>
                                        <w:lang w:val="fr-CA"/>
                                      </w:rPr>
                                      <w:t xml:space="preserve">Benjamin Goulet, Jeff </w:t>
                                    </w:r>
                                    <w:proofErr w:type="spellStart"/>
                                    <w:r w:rsidRPr="004E336B">
                                      <w:rPr>
                                        <w:color w:val="595959" w:themeColor="text1" w:themeTint="A6"/>
                                        <w:sz w:val="28"/>
                                        <w:szCs w:val="28"/>
                                        <w:lang w:val="fr-CA"/>
                                      </w:rPr>
                                      <w:t>Certosini</w:t>
                                    </w:r>
                                    <w:proofErr w:type="spellEnd"/>
                                    <w:r>
                                      <w:rPr>
                                        <w:color w:val="595959" w:themeColor="text1" w:themeTint="A6"/>
                                        <w:sz w:val="28"/>
                                        <w:szCs w:val="28"/>
                                        <w:lang w:val="fr-CA"/>
                                      </w:rPr>
                                      <w:t>, Phillip Conte</w:t>
                                    </w:r>
                                  </w:p>
                                </w:sdtContent>
                              </w:sdt>
                              <w:p w:rsidR="004E336B" w:rsidRDefault="006143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E336B">
                                      <w:rPr>
                                        <w:color w:val="595959" w:themeColor="text1" w:themeTint="A6"/>
                                        <w:sz w:val="18"/>
                                        <w:szCs w:val="18"/>
                                      </w:rPr>
                                      <w:t>April 11th,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B5951D"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E336B" w:rsidRPr="004E336B" w:rsidRDefault="005269F1">
                              <w:pPr>
                                <w:pStyle w:val="NoSpacing"/>
                                <w:jc w:val="right"/>
                                <w:rPr>
                                  <w:color w:val="595959" w:themeColor="text1" w:themeTint="A6"/>
                                  <w:sz w:val="28"/>
                                  <w:szCs w:val="28"/>
                                  <w:lang w:val="fr-CA"/>
                                </w:rPr>
                              </w:pPr>
                              <w:r w:rsidRPr="004E336B">
                                <w:rPr>
                                  <w:color w:val="595959" w:themeColor="text1" w:themeTint="A6"/>
                                  <w:sz w:val="28"/>
                                  <w:szCs w:val="28"/>
                                  <w:lang w:val="fr-CA"/>
                                </w:rPr>
                                <w:t xml:space="preserve">Benjamin Goulet, Jeff </w:t>
                              </w:r>
                              <w:proofErr w:type="spellStart"/>
                              <w:r w:rsidRPr="004E336B">
                                <w:rPr>
                                  <w:color w:val="595959" w:themeColor="text1" w:themeTint="A6"/>
                                  <w:sz w:val="28"/>
                                  <w:szCs w:val="28"/>
                                  <w:lang w:val="fr-CA"/>
                                </w:rPr>
                                <w:t>Certosini</w:t>
                              </w:r>
                              <w:proofErr w:type="spellEnd"/>
                              <w:r>
                                <w:rPr>
                                  <w:color w:val="595959" w:themeColor="text1" w:themeTint="A6"/>
                                  <w:sz w:val="28"/>
                                  <w:szCs w:val="28"/>
                                  <w:lang w:val="fr-CA"/>
                                </w:rPr>
                                <w:t xml:space="preserve">, </w:t>
                              </w:r>
                              <w:r>
                                <w:rPr>
                                  <w:color w:val="595959" w:themeColor="text1" w:themeTint="A6"/>
                                  <w:sz w:val="28"/>
                                  <w:szCs w:val="28"/>
                                  <w:lang w:val="fr-CA"/>
                                </w:rPr>
                                <w:t>Phillip Conte</w:t>
                              </w:r>
                            </w:p>
                          </w:sdtContent>
                        </w:sdt>
                        <w:p w:rsidR="004E336B" w:rsidRDefault="005269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E336B">
                                <w:rPr>
                                  <w:color w:val="595959" w:themeColor="text1" w:themeTint="A6"/>
                                  <w:sz w:val="18"/>
                                  <w:szCs w:val="18"/>
                                </w:rPr>
                                <w:t>April 11th, 2015</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7F2E544" wp14:editId="0C521D9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6B" w:rsidRDefault="004E336B">
                                <w:pPr>
                                  <w:pStyle w:val="NoSpacing"/>
                                  <w:jc w:val="right"/>
                                  <w:rPr>
                                    <w:color w:val="90C226" w:themeColor="accent1"/>
                                    <w:sz w:val="28"/>
                                    <w:szCs w:val="28"/>
                                  </w:rPr>
                                </w:pPr>
                                <w:r>
                                  <w:rPr>
                                    <w:color w:val="90C226"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E336B" w:rsidRDefault="004E336B">
                                    <w:pPr>
                                      <w:pStyle w:val="NoSpacing"/>
                                      <w:jc w:val="right"/>
                                      <w:rPr>
                                        <w:color w:val="595959" w:themeColor="text1" w:themeTint="A6"/>
                                      </w:rPr>
                                    </w:pPr>
                                    <w:r>
                                      <w:rPr>
                                        <w:color w:val="595959" w:themeColor="text1" w:themeTint="A6"/>
                                      </w:rPr>
                                      <w:t>This document lists Flinging Monkey Games marketing strategies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F2E544"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E336B" w:rsidRDefault="004E336B">
                          <w:pPr>
                            <w:pStyle w:val="NoSpacing"/>
                            <w:jc w:val="right"/>
                            <w:rPr>
                              <w:color w:val="90C226" w:themeColor="accent1"/>
                              <w:sz w:val="28"/>
                              <w:szCs w:val="28"/>
                            </w:rPr>
                          </w:pPr>
                          <w:r>
                            <w:rPr>
                              <w:color w:val="90C226"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E336B" w:rsidRDefault="004E336B">
                              <w:pPr>
                                <w:pStyle w:val="NoSpacing"/>
                                <w:jc w:val="right"/>
                                <w:rPr>
                                  <w:color w:val="595959" w:themeColor="text1" w:themeTint="A6"/>
                                </w:rPr>
                              </w:pPr>
                              <w:r>
                                <w:rPr>
                                  <w:color w:val="595959" w:themeColor="text1" w:themeTint="A6"/>
                                </w:rPr>
                                <w:t>This document lists Flinging Monkey Games marketing strategies</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8240" behindDoc="0" locked="0" layoutInCell="1" allowOverlap="1" wp14:anchorId="454548E6" wp14:editId="0E0A77C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6B" w:rsidRDefault="00614314">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36B">
                                      <w:rPr>
                                        <w:caps/>
                                        <w:color w:val="90C226" w:themeColor="accent1"/>
                                        <w:sz w:val="64"/>
                                        <w:szCs w:val="64"/>
                                      </w:rPr>
                                      <w:t>Marketing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336B" w:rsidRDefault="004E336B">
                                    <w:pPr>
                                      <w:jc w:val="right"/>
                                      <w:rPr>
                                        <w:smallCaps/>
                                        <w:color w:val="404040" w:themeColor="text1" w:themeTint="BF"/>
                                        <w:sz w:val="36"/>
                                        <w:szCs w:val="36"/>
                                      </w:rPr>
                                    </w:pPr>
                                    <w:r>
                                      <w:rPr>
                                        <w:color w:val="404040" w:themeColor="text1" w:themeTint="BF"/>
                                        <w:sz w:val="36"/>
                                        <w:szCs w:val="36"/>
                                      </w:rPr>
                                      <w:t>Flinging Monkey Games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4548E6"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E336B" w:rsidRDefault="005269F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36B">
                                <w:rPr>
                                  <w:caps/>
                                  <w:color w:val="90C226" w:themeColor="accent1"/>
                                  <w:sz w:val="64"/>
                                  <w:szCs w:val="64"/>
                                </w:rPr>
                                <w:t>Marketing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336B" w:rsidRDefault="004E336B">
                              <w:pPr>
                                <w:jc w:val="right"/>
                                <w:rPr>
                                  <w:smallCaps/>
                                  <w:color w:val="404040" w:themeColor="text1" w:themeTint="BF"/>
                                  <w:sz w:val="36"/>
                                  <w:szCs w:val="36"/>
                                </w:rPr>
                              </w:pPr>
                              <w:r>
                                <w:rPr>
                                  <w:color w:val="404040" w:themeColor="text1" w:themeTint="BF"/>
                                  <w:sz w:val="36"/>
                                  <w:szCs w:val="36"/>
                                </w:rPr>
                                <w:t>Flinging Monkey Games</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0"/>
          <w:szCs w:val="20"/>
        </w:rPr>
        <w:id w:val="563454434"/>
        <w:docPartObj>
          <w:docPartGallery w:val="Table of Contents"/>
          <w:docPartUnique/>
        </w:docPartObj>
      </w:sdtPr>
      <w:sdtEndPr>
        <w:rPr>
          <w:b/>
          <w:bCs/>
          <w:noProof/>
        </w:rPr>
      </w:sdtEndPr>
      <w:sdtContent>
        <w:p w:rsidR="00314851" w:rsidRDefault="00314851">
          <w:pPr>
            <w:pStyle w:val="TOCHeading"/>
          </w:pPr>
          <w:r>
            <w:t>Contents</w:t>
          </w:r>
        </w:p>
        <w:p w:rsidR="00314851" w:rsidRDefault="00314851">
          <w:pPr>
            <w:pStyle w:val="TOC1"/>
            <w:tabs>
              <w:tab w:val="right" w:leader="dot" w:pos="9350"/>
            </w:tabs>
            <w:rPr>
              <w:noProof/>
            </w:rPr>
          </w:pPr>
          <w:r>
            <w:fldChar w:fldCharType="begin"/>
          </w:r>
          <w:r>
            <w:instrText xml:space="preserve"> TOC \o "1-3" \h \z \u </w:instrText>
          </w:r>
          <w:r>
            <w:fldChar w:fldCharType="separate"/>
          </w:r>
          <w:hyperlink w:anchor="_Toc416795028" w:history="1">
            <w:r w:rsidRPr="00FD425E">
              <w:rPr>
                <w:rStyle w:val="Hyperlink"/>
                <w:noProof/>
              </w:rPr>
              <w:t>Flinging Monkey Games</w:t>
            </w:r>
            <w:r>
              <w:rPr>
                <w:noProof/>
                <w:webHidden/>
              </w:rPr>
              <w:tab/>
            </w:r>
            <w:r>
              <w:rPr>
                <w:noProof/>
                <w:webHidden/>
              </w:rPr>
              <w:fldChar w:fldCharType="begin"/>
            </w:r>
            <w:r>
              <w:rPr>
                <w:noProof/>
                <w:webHidden/>
              </w:rPr>
              <w:instrText xml:space="preserve"> PAGEREF _Toc416795028 \h </w:instrText>
            </w:r>
            <w:r>
              <w:rPr>
                <w:noProof/>
                <w:webHidden/>
              </w:rPr>
            </w:r>
            <w:r>
              <w:rPr>
                <w:noProof/>
                <w:webHidden/>
              </w:rPr>
              <w:fldChar w:fldCharType="separate"/>
            </w:r>
            <w:r>
              <w:rPr>
                <w:noProof/>
                <w:webHidden/>
              </w:rPr>
              <w:t>2</w:t>
            </w:r>
            <w:r>
              <w:rPr>
                <w:noProof/>
                <w:webHidden/>
              </w:rPr>
              <w:fldChar w:fldCharType="end"/>
            </w:r>
          </w:hyperlink>
        </w:p>
        <w:p w:rsidR="00314851" w:rsidRDefault="00614314">
          <w:pPr>
            <w:pStyle w:val="TOC1"/>
            <w:tabs>
              <w:tab w:val="right" w:leader="dot" w:pos="9350"/>
            </w:tabs>
            <w:rPr>
              <w:noProof/>
            </w:rPr>
          </w:pPr>
          <w:hyperlink w:anchor="_Toc416795029" w:history="1">
            <w:r w:rsidR="00314851" w:rsidRPr="00FD425E">
              <w:rPr>
                <w:rStyle w:val="Hyperlink"/>
                <w:noProof/>
              </w:rPr>
              <w:t>Summary</w:t>
            </w:r>
            <w:r w:rsidR="00314851">
              <w:rPr>
                <w:noProof/>
                <w:webHidden/>
              </w:rPr>
              <w:tab/>
            </w:r>
            <w:r w:rsidR="00314851">
              <w:rPr>
                <w:noProof/>
                <w:webHidden/>
              </w:rPr>
              <w:fldChar w:fldCharType="begin"/>
            </w:r>
            <w:r w:rsidR="00314851">
              <w:rPr>
                <w:noProof/>
                <w:webHidden/>
              </w:rPr>
              <w:instrText xml:space="preserve"> PAGEREF _Toc416795029 \h </w:instrText>
            </w:r>
            <w:r w:rsidR="00314851">
              <w:rPr>
                <w:noProof/>
                <w:webHidden/>
              </w:rPr>
            </w:r>
            <w:r w:rsidR="00314851">
              <w:rPr>
                <w:noProof/>
                <w:webHidden/>
              </w:rPr>
              <w:fldChar w:fldCharType="separate"/>
            </w:r>
            <w:r w:rsidR="00314851">
              <w:rPr>
                <w:noProof/>
                <w:webHidden/>
              </w:rPr>
              <w:t>2</w:t>
            </w:r>
            <w:r w:rsidR="00314851">
              <w:rPr>
                <w:noProof/>
                <w:webHidden/>
              </w:rPr>
              <w:fldChar w:fldCharType="end"/>
            </w:r>
          </w:hyperlink>
        </w:p>
        <w:p w:rsidR="00314851" w:rsidRDefault="00614314">
          <w:pPr>
            <w:pStyle w:val="TOC1"/>
            <w:tabs>
              <w:tab w:val="right" w:leader="dot" w:pos="9350"/>
            </w:tabs>
            <w:rPr>
              <w:noProof/>
            </w:rPr>
          </w:pPr>
          <w:hyperlink w:anchor="_Toc416795030" w:history="1">
            <w:r w:rsidR="00314851" w:rsidRPr="00FD425E">
              <w:rPr>
                <w:rStyle w:val="Hyperlink"/>
                <w:noProof/>
              </w:rPr>
              <w:t>Strategies</w:t>
            </w:r>
            <w:r w:rsidR="00314851">
              <w:rPr>
                <w:noProof/>
                <w:webHidden/>
              </w:rPr>
              <w:tab/>
            </w:r>
            <w:r w:rsidR="00314851">
              <w:rPr>
                <w:noProof/>
                <w:webHidden/>
              </w:rPr>
              <w:fldChar w:fldCharType="begin"/>
            </w:r>
            <w:r w:rsidR="00314851">
              <w:rPr>
                <w:noProof/>
                <w:webHidden/>
              </w:rPr>
              <w:instrText xml:space="preserve"> PAGEREF _Toc416795030 \h </w:instrText>
            </w:r>
            <w:r w:rsidR="00314851">
              <w:rPr>
                <w:noProof/>
                <w:webHidden/>
              </w:rPr>
            </w:r>
            <w:r w:rsidR="00314851">
              <w:rPr>
                <w:noProof/>
                <w:webHidden/>
              </w:rPr>
              <w:fldChar w:fldCharType="separate"/>
            </w:r>
            <w:r w:rsidR="00314851">
              <w:rPr>
                <w:noProof/>
                <w:webHidden/>
              </w:rPr>
              <w:t>2</w:t>
            </w:r>
            <w:r w:rsidR="00314851">
              <w:rPr>
                <w:noProof/>
                <w:webHidden/>
              </w:rPr>
              <w:fldChar w:fldCharType="end"/>
            </w:r>
          </w:hyperlink>
        </w:p>
        <w:p w:rsidR="00314851" w:rsidRDefault="00614314">
          <w:pPr>
            <w:pStyle w:val="TOC2"/>
            <w:tabs>
              <w:tab w:val="right" w:leader="dot" w:pos="9350"/>
            </w:tabs>
            <w:rPr>
              <w:noProof/>
            </w:rPr>
          </w:pPr>
          <w:hyperlink w:anchor="_Toc416795031" w:history="1">
            <w:r w:rsidR="00314851" w:rsidRPr="00FD425E">
              <w:rPr>
                <w:rStyle w:val="Hyperlink"/>
                <w:noProof/>
              </w:rPr>
              <w:t>Short Term</w:t>
            </w:r>
            <w:r w:rsidR="00314851">
              <w:rPr>
                <w:noProof/>
                <w:webHidden/>
              </w:rPr>
              <w:tab/>
            </w:r>
            <w:r w:rsidR="00314851">
              <w:rPr>
                <w:noProof/>
                <w:webHidden/>
              </w:rPr>
              <w:fldChar w:fldCharType="begin"/>
            </w:r>
            <w:r w:rsidR="00314851">
              <w:rPr>
                <w:noProof/>
                <w:webHidden/>
              </w:rPr>
              <w:instrText xml:space="preserve"> PAGEREF _Toc416795031 \h </w:instrText>
            </w:r>
            <w:r w:rsidR="00314851">
              <w:rPr>
                <w:noProof/>
                <w:webHidden/>
              </w:rPr>
            </w:r>
            <w:r w:rsidR="00314851">
              <w:rPr>
                <w:noProof/>
                <w:webHidden/>
              </w:rPr>
              <w:fldChar w:fldCharType="separate"/>
            </w:r>
            <w:r w:rsidR="00314851">
              <w:rPr>
                <w:noProof/>
                <w:webHidden/>
              </w:rPr>
              <w:t>2</w:t>
            </w:r>
            <w:r w:rsidR="00314851">
              <w:rPr>
                <w:noProof/>
                <w:webHidden/>
              </w:rPr>
              <w:fldChar w:fldCharType="end"/>
            </w:r>
          </w:hyperlink>
        </w:p>
        <w:p w:rsidR="00314851" w:rsidRDefault="00614314">
          <w:pPr>
            <w:pStyle w:val="TOC3"/>
            <w:tabs>
              <w:tab w:val="right" w:leader="dot" w:pos="9350"/>
            </w:tabs>
            <w:rPr>
              <w:noProof/>
            </w:rPr>
          </w:pPr>
          <w:hyperlink w:anchor="_Toc416795032" w:history="1">
            <w:r w:rsidR="00314851" w:rsidRPr="00FD425E">
              <w:rPr>
                <w:rStyle w:val="Hyperlink"/>
                <w:noProof/>
              </w:rPr>
              <w:t>Domination by low price</w:t>
            </w:r>
            <w:r w:rsidR="00314851">
              <w:rPr>
                <w:noProof/>
                <w:webHidden/>
              </w:rPr>
              <w:tab/>
            </w:r>
            <w:r w:rsidR="00314851">
              <w:rPr>
                <w:noProof/>
                <w:webHidden/>
              </w:rPr>
              <w:fldChar w:fldCharType="begin"/>
            </w:r>
            <w:r w:rsidR="00314851">
              <w:rPr>
                <w:noProof/>
                <w:webHidden/>
              </w:rPr>
              <w:instrText xml:space="preserve"> PAGEREF _Toc416795032 \h </w:instrText>
            </w:r>
            <w:r w:rsidR="00314851">
              <w:rPr>
                <w:noProof/>
                <w:webHidden/>
              </w:rPr>
            </w:r>
            <w:r w:rsidR="00314851">
              <w:rPr>
                <w:noProof/>
                <w:webHidden/>
              </w:rPr>
              <w:fldChar w:fldCharType="separate"/>
            </w:r>
            <w:r w:rsidR="00314851">
              <w:rPr>
                <w:noProof/>
                <w:webHidden/>
              </w:rPr>
              <w:t>2</w:t>
            </w:r>
            <w:r w:rsidR="00314851">
              <w:rPr>
                <w:noProof/>
                <w:webHidden/>
              </w:rPr>
              <w:fldChar w:fldCharType="end"/>
            </w:r>
          </w:hyperlink>
        </w:p>
        <w:p w:rsidR="00314851" w:rsidRDefault="00614314">
          <w:pPr>
            <w:pStyle w:val="TOC3"/>
            <w:tabs>
              <w:tab w:val="right" w:leader="dot" w:pos="9350"/>
            </w:tabs>
            <w:rPr>
              <w:noProof/>
            </w:rPr>
          </w:pPr>
          <w:hyperlink w:anchor="_Toc416795033" w:history="1">
            <w:r w:rsidR="00314851" w:rsidRPr="00FD425E">
              <w:rPr>
                <w:rStyle w:val="Hyperlink"/>
                <w:noProof/>
              </w:rPr>
              <w:t>Pioneer</w:t>
            </w:r>
            <w:r w:rsidR="00314851">
              <w:rPr>
                <w:noProof/>
                <w:webHidden/>
              </w:rPr>
              <w:tab/>
            </w:r>
            <w:r w:rsidR="00314851">
              <w:rPr>
                <w:noProof/>
                <w:webHidden/>
              </w:rPr>
              <w:fldChar w:fldCharType="begin"/>
            </w:r>
            <w:r w:rsidR="00314851">
              <w:rPr>
                <w:noProof/>
                <w:webHidden/>
              </w:rPr>
              <w:instrText xml:space="preserve"> PAGEREF _Toc416795033 \h </w:instrText>
            </w:r>
            <w:r w:rsidR="00314851">
              <w:rPr>
                <w:noProof/>
                <w:webHidden/>
              </w:rPr>
            </w:r>
            <w:r w:rsidR="00314851">
              <w:rPr>
                <w:noProof/>
                <w:webHidden/>
              </w:rPr>
              <w:fldChar w:fldCharType="separate"/>
            </w:r>
            <w:r w:rsidR="00314851">
              <w:rPr>
                <w:noProof/>
                <w:webHidden/>
              </w:rPr>
              <w:t>2</w:t>
            </w:r>
            <w:r w:rsidR="00314851">
              <w:rPr>
                <w:noProof/>
                <w:webHidden/>
              </w:rPr>
              <w:fldChar w:fldCharType="end"/>
            </w:r>
          </w:hyperlink>
        </w:p>
        <w:p w:rsidR="00314851" w:rsidRDefault="00614314">
          <w:pPr>
            <w:pStyle w:val="TOC2"/>
            <w:tabs>
              <w:tab w:val="right" w:leader="dot" w:pos="9350"/>
            </w:tabs>
            <w:rPr>
              <w:noProof/>
            </w:rPr>
          </w:pPr>
          <w:hyperlink w:anchor="_Toc416795034" w:history="1">
            <w:r w:rsidR="00314851" w:rsidRPr="00FD425E">
              <w:rPr>
                <w:rStyle w:val="Hyperlink"/>
                <w:noProof/>
              </w:rPr>
              <w:t>Long Term</w:t>
            </w:r>
            <w:r w:rsidR="00314851">
              <w:rPr>
                <w:noProof/>
                <w:webHidden/>
              </w:rPr>
              <w:tab/>
            </w:r>
            <w:r w:rsidR="00314851">
              <w:rPr>
                <w:noProof/>
                <w:webHidden/>
              </w:rPr>
              <w:fldChar w:fldCharType="begin"/>
            </w:r>
            <w:r w:rsidR="00314851">
              <w:rPr>
                <w:noProof/>
                <w:webHidden/>
              </w:rPr>
              <w:instrText xml:space="preserve"> PAGEREF _Toc416795034 \h </w:instrText>
            </w:r>
            <w:r w:rsidR="00314851">
              <w:rPr>
                <w:noProof/>
                <w:webHidden/>
              </w:rPr>
            </w:r>
            <w:r w:rsidR="00314851">
              <w:rPr>
                <w:noProof/>
                <w:webHidden/>
              </w:rPr>
              <w:fldChar w:fldCharType="separate"/>
            </w:r>
            <w:r w:rsidR="00314851">
              <w:rPr>
                <w:noProof/>
                <w:webHidden/>
              </w:rPr>
              <w:t>3</w:t>
            </w:r>
            <w:r w:rsidR="00314851">
              <w:rPr>
                <w:noProof/>
                <w:webHidden/>
              </w:rPr>
              <w:fldChar w:fldCharType="end"/>
            </w:r>
          </w:hyperlink>
        </w:p>
        <w:p w:rsidR="00314851" w:rsidRDefault="00614314">
          <w:pPr>
            <w:pStyle w:val="TOC3"/>
            <w:tabs>
              <w:tab w:val="right" w:leader="dot" w:pos="9350"/>
            </w:tabs>
            <w:rPr>
              <w:noProof/>
            </w:rPr>
          </w:pPr>
          <w:hyperlink w:anchor="_Toc416795035" w:history="1">
            <w:r w:rsidR="00314851" w:rsidRPr="00FD425E">
              <w:rPr>
                <w:rStyle w:val="Hyperlink"/>
                <w:noProof/>
              </w:rPr>
              <w:t>Diversification</w:t>
            </w:r>
            <w:r w:rsidR="00314851">
              <w:rPr>
                <w:noProof/>
                <w:webHidden/>
              </w:rPr>
              <w:tab/>
            </w:r>
            <w:r w:rsidR="00314851">
              <w:rPr>
                <w:noProof/>
                <w:webHidden/>
              </w:rPr>
              <w:fldChar w:fldCharType="begin"/>
            </w:r>
            <w:r w:rsidR="00314851">
              <w:rPr>
                <w:noProof/>
                <w:webHidden/>
              </w:rPr>
              <w:instrText xml:space="preserve"> PAGEREF _Toc416795035 \h </w:instrText>
            </w:r>
            <w:r w:rsidR="00314851">
              <w:rPr>
                <w:noProof/>
                <w:webHidden/>
              </w:rPr>
            </w:r>
            <w:r w:rsidR="00314851">
              <w:rPr>
                <w:noProof/>
                <w:webHidden/>
              </w:rPr>
              <w:fldChar w:fldCharType="separate"/>
            </w:r>
            <w:r w:rsidR="00314851">
              <w:rPr>
                <w:noProof/>
                <w:webHidden/>
              </w:rPr>
              <w:t>3</w:t>
            </w:r>
            <w:r w:rsidR="00314851">
              <w:rPr>
                <w:noProof/>
                <w:webHidden/>
              </w:rPr>
              <w:fldChar w:fldCharType="end"/>
            </w:r>
          </w:hyperlink>
        </w:p>
        <w:p w:rsidR="00314851" w:rsidRDefault="00614314">
          <w:pPr>
            <w:pStyle w:val="TOC2"/>
            <w:tabs>
              <w:tab w:val="right" w:leader="dot" w:pos="9350"/>
            </w:tabs>
            <w:rPr>
              <w:noProof/>
            </w:rPr>
          </w:pPr>
          <w:hyperlink w:anchor="_Toc416795036" w:history="1">
            <w:r w:rsidR="00314851" w:rsidRPr="00FD425E">
              <w:rPr>
                <w:rStyle w:val="Hyperlink"/>
                <w:noProof/>
              </w:rPr>
              <w:t>The 4 Ps</w:t>
            </w:r>
            <w:r w:rsidR="00314851">
              <w:rPr>
                <w:noProof/>
                <w:webHidden/>
              </w:rPr>
              <w:tab/>
            </w:r>
            <w:r w:rsidR="00314851">
              <w:rPr>
                <w:noProof/>
                <w:webHidden/>
              </w:rPr>
              <w:fldChar w:fldCharType="begin"/>
            </w:r>
            <w:r w:rsidR="00314851">
              <w:rPr>
                <w:noProof/>
                <w:webHidden/>
              </w:rPr>
              <w:instrText xml:space="preserve"> PAGEREF _Toc416795036 \h </w:instrText>
            </w:r>
            <w:r w:rsidR="00314851">
              <w:rPr>
                <w:noProof/>
                <w:webHidden/>
              </w:rPr>
            </w:r>
            <w:r w:rsidR="00314851">
              <w:rPr>
                <w:noProof/>
                <w:webHidden/>
              </w:rPr>
              <w:fldChar w:fldCharType="separate"/>
            </w:r>
            <w:r w:rsidR="00314851">
              <w:rPr>
                <w:noProof/>
                <w:webHidden/>
              </w:rPr>
              <w:t>3</w:t>
            </w:r>
            <w:r w:rsidR="00314851">
              <w:rPr>
                <w:noProof/>
                <w:webHidden/>
              </w:rPr>
              <w:fldChar w:fldCharType="end"/>
            </w:r>
          </w:hyperlink>
        </w:p>
        <w:p w:rsidR="00314851" w:rsidRDefault="00614314">
          <w:pPr>
            <w:pStyle w:val="TOC3"/>
            <w:tabs>
              <w:tab w:val="right" w:leader="dot" w:pos="9350"/>
            </w:tabs>
            <w:rPr>
              <w:noProof/>
            </w:rPr>
          </w:pPr>
          <w:hyperlink w:anchor="_Toc416795037" w:history="1">
            <w:r w:rsidR="00314851" w:rsidRPr="00FD425E">
              <w:rPr>
                <w:rStyle w:val="Hyperlink"/>
                <w:noProof/>
              </w:rPr>
              <w:t>Product</w:t>
            </w:r>
            <w:r w:rsidR="00314851">
              <w:rPr>
                <w:noProof/>
                <w:webHidden/>
              </w:rPr>
              <w:tab/>
            </w:r>
            <w:r w:rsidR="00314851">
              <w:rPr>
                <w:noProof/>
                <w:webHidden/>
              </w:rPr>
              <w:fldChar w:fldCharType="begin"/>
            </w:r>
            <w:r w:rsidR="00314851">
              <w:rPr>
                <w:noProof/>
                <w:webHidden/>
              </w:rPr>
              <w:instrText xml:space="preserve"> PAGEREF _Toc416795037 \h </w:instrText>
            </w:r>
            <w:r w:rsidR="00314851">
              <w:rPr>
                <w:noProof/>
                <w:webHidden/>
              </w:rPr>
            </w:r>
            <w:r w:rsidR="00314851">
              <w:rPr>
                <w:noProof/>
                <w:webHidden/>
              </w:rPr>
              <w:fldChar w:fldCharType="separate"/>
            </w:r>
            <w:r w:rsidR="00314851">
              <w:rPr>
                <w:noProof/>
                <w:webHidden/>
              </w:rPr>
              <w:t>3</w:t>
            </w:r>
            <w:r w:rsidR="00314851">
              <w:rPr>
                <w:noProof/>
                <w:webHidden/>
              </w:rPr>
              <w:fldChar w:fldCharType="end"/>
            </w:r>
          </w:hyperlink>
        </w:p>
        <w:p w:rsidR="00314851" w:rsidRDefault="00614314">
          <w:pPr>
            <w:pStyle w:val="TOC3"/>
            <w:tabs>
              <w:tab w:val="right" w:leader="dot" w:pos="9350"/>
            </w:tabs>
            <w:rPr>
              <w:noProof/>
            </w:rPr>
          </w:pPr>
          <w:hyperlink w:anchor="_Toc416795038" w:history="1">
            <w:r w:rsidR="00314851" w:rsidRPr="00FD425E">
              <w:rPr>
                <w:rStyle w:val="Hyperlink"/>
                <w:noProof/>
              </w:rPr>
              <w:t>Price</w:t>
            </w:r>
            <w:r w:rsidR="00314851">
              <w:rPr>
                <w:noProof/>
                <w:webHidden/>
              </w:rPr>
              <w:tab/>
            </w:r>
            <w:r w:rsidR="00314851">
              <w:rPr>
                <w:noProof/>
                <w:webHidden/>
              </w:rPr>
              <w:fldChar w:fldCharType="begin"/>
            </w:r>
            <w:r w:rsidR="00314851">
              <w:rPr>
                <w:noProof/>
                <w:webHidden/>
              </w:rPr>
              <w:instrText xml:space="preserve"> PAGEREF _Toc416795038 \h </w:instrText>
            </w:r>
            <w:r w:rsidR="00314851">
              <w:rPr>
                <w:noProof/>
                <w:webHidden/>
              </w:rPr>
            </w:r>
            <w:r w:rsidR="00314851">
              <w:rPr>
                <w:noProof/>
                <w:webHidden/>
              </w:rPr>
              <w:fldChar w:fldCharType="separate"/>
            </w:r>
            <w:r w:rsidR="00314851">
              <w:rPr>
                <w:noProof/>
                <w:webHidden/>
              </w:rPr>
              <w:t>3</w:t>
            </w:r>
            <w:r w:rsidR="00314851">
              <w:rPr>
                <w:noProof/>
                <w:webHidden/>
              </w:rPr>
              <w:fldChar w:fldCharType="end"/>
            </w:r>
          </w:hyperlink>
        </w:p>
        <w:p w:rsidR="00314851" w:rsidRDefault="00614314">
          <w:pPr>
            <w:pStyle w:val="TOC3"/>
            <w:tabs>
              <w:tab w:val="right" w:leader="dot" w:pos="9350"/>
            </w:tabs>
            <w:rPr>
              <w:noProof/>
            </w:rPr>
          </w:pPr>
          <w:hyperlink w:anchor="_Toc416795039" w:history="1">
            <w:r w:rsidR="00314851" w:rsidRPr="00FD425E">
              <w:rPr>
                <w:rStyle w:val="Hyperlink"/>
                <w:noProof/>
              </w:rPr>
              <w:t>Promotion</w:t>
            </w:r>
            <w:r w:rsidR="00314851">
              <w:rPr>
                <w:noProof/>
                <w:webHidden/>
              </w:rPr>
              <w:tab/>
            </w:r>
            <w:r w:rsidR="00314851">
              <w:rPr>
                <w:noProof/>
                <w:webHidden/>
              </w:rPr>
              <w:fldChar w:fldCharType="begin"/>
            </w:r>
            <w:r w:rsidR="00314851">
              <w:rPr>
                <w:noProof/>
                <w:webHidden/>
              </w:rPr>
              <w:instrText xml:space="preserve"> PAGEREF _Toc416795039 \h </w:instrText>
            </w:r>
            <w:r w:rsidR="00314851">
              <w:rPr>
                <w:noProof/>
                <w:webHidden/>
              </w:rPr>
            </w:r>
            <w:r w:rsidR="00314851">
              <w:rPr>
                <w:noProof/>
                <w:webHidden/>
              </w:rPr>
              <w:fldChar w:fldCharType="separate"/>
            </w:r>
            <w:r w:rsidR="00314851">
              <w:rPr>
                <w:noProof/>
                <w:webHidden/>
              </w:rPr>
              <w:t>3</w:t>
            </w:r>
            <w:r w:rsidR="00314851">
              <w:rPr>
                <w:noProof/>
                <w:webHidden/>
              </w:rPr>
              <w:fldChar w:fldCharType="end"/>
            </w:r>
          </w:hyperlink>
        </w:p>
        <w:p w:rsidR="00314851" w:rsidRDefault="00614314">
          <w:pPr>
            <w:pStyle w:val="TOC3"/>
            <w:tabs>
              <w:tab w:val="right" w:leader="dot" w:pos="9350"/>
            </w:tabs>
            <w:rPr>
              <w:noProof/>
            </w:rPr>
          </w:pPr>
          <w:hyperlink w:anchor="_Toc416795040" w:history="1">
            <w:r w:rsidR="00314851" w:rsidRPr="00FD425E">
              <w:rPr>
                <w:rStyle w:val="Hyperlink"/>
                <w:noProof/>
              </w:rPr>
              <w:t>Placement</w:t>
            </w:r>
            <w:r w:rsidR="00314851">
              <w:rPr>
                <w:noProof/>
                <w:webHidden/>
              </w:rPr>
              <w:tab/>
            </w:r>
            <w:r w:rsidR="00314851">
              <w:rPr>
                <w:noProof/>
                <w:webHidden/>
              </w:rPr>
              <w:fldChar w:fldCharType="begin"/>
            </w:r>
            <w:r w:rsidR="00314851">
              <w:rPr>
                <w:noProof/>
                <w:webHidden/>
              </w:rPr>
              <w:instrText xml:space="preserve"> PAGEREF _Toc416795040 \h </w:instrText>
            </w:r>
            <w:r w:rsidR="00314851">
              <w:rPr>
                <w:noProof/>
                <w:webHidden/>
              </w:rPr>
            </w:r>
            <w:r w:rsidR="00314851">
              <w:rPr>
                <w:noProof/>
                <w:webHidden/>
              </w:rPr>
              <w:fldChar w:fldCharType="separate"/>
            </w:r>
            <w:r w:rsidR="00314851">
              <w:rPr>
                <w:noProof/>
                <w:webHidden/>
              </w:rPr>
              <w:t>4</w:t>
            </w:r>
            <w:r w:rsidR="00314851">
              <w:rPr>
                <w:noProof/>
                <w:webHidden/>
              </w:rPr>
              <w:fldChar w:fldCharType="end"/>
            </w:r>
          </w:hyperlink>
        </w:p>
        <w:p w:rsidR="00314851" w:rsidRDefault="00614314">
          <w:pPr>
            <w:pStyle w:val="TOC1"/>
            <w:tabs>
              <w:tab w:val="right" w:leader="dot" w:pos="9350"/>
            </w:tabs>
            <w:rPr>
              <w:noProof/>
            </w:rPr>
          </w:pPr>
          <w:hyperlink w:anchor="_Toc416795041" w:history="1">
            <w:r w:rsidR="00314851" w:rsidRPr="00FD425E">
              <w:rPr>
                <w:rStyle w:val="Hyperlink"/>
                <w:noProof/>
              </w:rPr>
              <w:t>Timeline</w:t>
            </w:r>
            <w:r w:rsidR="00314851">
              <w:rPr>
                <w:noProof/>
                <w:webHidden/>
              </w:rPr>
              <w:tab/>
            </w:r>
            <w:r w:rsidR="00314851">
              <w:rPr>
                <w:noProof/>
                <w:webHidden/>
              </w:rPr>
              <w:fldChar w:fldCharType="begin"/>
            </w:r>
            <w:r w:rsidR="00314851">
              <w:rPr>
                <w:noProof/>
                <w:webHidden/>
              </w:rPr>
              <w:instrText xml:space="preserve"> PAGEREF _Toc416795041 \h </w:instrText>
            </w:r>
            <w:r w:rsidR="00314851">
              <w:rPr>
                <w:noProof/>
                <w:webHidden/>
              </w:rPr>
            </w:r>
            <w:r w:rsidR="00314851">
              <w:rPr>
                <w:noProof/>
                <w:webHidden/>
              </w:rPr>
              <w:fldChar w:fldCharType="separate"/>
            </w:r>
            <w:r w:rsidR="00314851">
              <w:rPr>
                <w:noProof/>
                <w:webHidden/>
              </w:rPr>
              <w:t>4</w:t>
            </w:r>
            <w:r w:rsidR="00314851">
              <w:rPr>
                <w:noProof/>
                <w:webHidden/>
              </w:rPr>
              <w:fldChar w:fldCharType="end"/>
            </w:r>
          </w:hyperlink>
        </w:p>
        <w:p w:rsidR="00314851" w:rsidRDefault="00614314">
          <w:pPr>
            <w:pStyle w:val="TOC1"/>
            <w:tabs>
              <w:tab w:val="right" w:leader="dot" w:pos="9350"/>
            </w:tabs>
            <w:rPr>
              <w:noProof/>
            </w:rPr>
          </w:pPr>
          <w:hyperlink w:anchor="_Toc416795042" w:history="1">
            <w:r w:rsidR="00314851" w:rsidRPr="00FD425E">
              <w:rPr>
                <w:rStyle w:val="Hyperlink"/>
                <w:noProof/>
              </w:rPr>
              <w:t>Go to the zoo with the developers</w:t>
            </w:r>
            <w:r w:rsidR="00314851">
              <w:rPr>
                <w:noProof/>
                <w:webHidden/>
              </w:rPr>
              <w:tab/>
            </w:r>
            <w:r w:rsidR="00314851">
              <w:rPr>
                <w:noProof/>
                <w:webHidden/>
              </w:rPr>
              <w:fldChar w:fldCharType="begin"/>
            </w:r>
            <w:r w:rsidR="00314851">
              <w:rPr>
                <w:noProof/>
                <w:webHidden/>
              </w:rPr>
              <w:instrText xml:space="preserve"> PAGEREF _Toc416795042 \h </w:instrText>
            </w:r>
            <w:r w:rsidR="00314851">
              <w:rPr>
                <w:noProof/>
                <w:webHidden/>
              </w:rPr>
            </w:r>
            <w:r w:rsidR="00314851">
              <w:rPr>
                <w:noProof/>
                <w:webHidden/>
              </w:rPr>
              <w:fldChar w:fldCharType="separate"/>
            </w:r>
            <w:r w:rsidR="00314851">
              <w:rPr>
                <w:noProof/>
                <w:webHidden/>
              </w:rPr>
              <w:t>4</w:t>
            </w:r>
            <w:r w:rsidR="00314851">
              <w:rPr>
                <w:noProof/>
                <w:webHidden/>
              </w:rPr>
              <w:fldChar w:fldCharType="end"/>
            </w:r>
          </w:hyperlink>
        </w:p>
        <w:p w:rsidR="00314851" w:rsidRDefault="00314851">
          <w:r>
            <w:rPr>
              <w:b/>
              <w:bCs/>
              <w:noProof/>
            </w:rPr>
            <w:fldChar w:fldCharType="end"/>
          </w:r>
        </w:p>
      </w:sdtContent>
    </w:sdt>
    <w:p w:rsidR="00314851" w:rsidRDefault="00314851">
      <w:pPr>
        <w:rPr>
          <w:rFonts w:asciiTheme="majorHAnsi" w:eastAsiaTheme="majorEastAsia" w:hAnsiTheme="majorHAnsi" w:cstheme="majorBidi"/>
          <w:color w:val="90C226" w:themeColor="accent1"/>
          <w:sz w:val="32"/>
          <w:szCs w:val="32"/>
        </w:rPr>
      </w:pPr>
      <w:bookmarkStart w:id="0" w:name="_Toc416795028"/>
      <w:r>
        <w:br w:type="page"/>
      </w:r>
    </w:p>
    <w:p w:rsidR="00D349E9" w:rsidRDefault="004E336B" w:rsidP="004E336B">
      <w:pPr>
        <w:pStyle w:val="Heading1"/>
      </w:pPr>
      <w:r>
        <w:lastRenderedPageBreak/>
        <w:t>Flinging Monkey Games</w:t>
      </w:r>
      <w:bookmarkEnd w:id="0"/>
    </w:p>
    <w:p w:rsidR="004E336B" w:rsidRDefault="004E336B" w:rsidP="004E336B"/>
    <w:p w:rsidR="004E336B" w:rsidRDefault="004E336B" w:rsidP="0067309D">
      <w:pPr>
        <w:pStyle w:val="Appendix"/>
        <w:jc w:val="both"/>
      </w:pPr>
      <w:r>
        <w:t xml:space="preserve">Flinging Monkey Games </w:t>
      </w:r>
      <w:r w:rsidRPr="008674DF">
        <w:t>aim</w:t>
      </w:r>
      <w:r>
        <w:t>s</w:t>
      </w:r>
      <w:r w:rsidRPr="008674DF">
        <w:t xml:space="preserve"> to specialize in delivering accessible and engaging video games on mobile and portable consoles with a unique focus on cross-platform gaming, allowing players from all mobile platforms to engage in gameplay together.</w:t>
      </w:r>
    </w:p>
    <w:p w:rsidR="00D349E9" w:rsidRDefault="004E336B">
      <w:pPr>
        <w:pStyle w:val="Heading1"/>
      </w:pPr>
      <w:bookmarkStart w:id="1" w:name="_Toc416795029"/>
      <w:r>
        <w:t>Summary</w:t>
      </w:r>
      <w:bookmarkEnd w:id="1"/>
    </w:p>
    <w:p w:rsidR="00314851" w:rsidRDefault="00314851" w:rsidP="0067309D">
      <w:pPr>
        <w:jc w:val="both"/>
      </w:pPr>
    </w:p>
    <w:p w:rsidR="00D349E9" w:rsidRDefault="00314851" w:rsidP="0067309D">
      <w:pPr>
        <w:jc w:val="both"/>
      </w:pPr>
      <w:r>
        <w:t>The Marketing strategy Flinging Monkey Games intends on the short term revolves around a new market with cross platform capabilities between handheld consoles and tablets, followed with a zero buying price and freemium</w:t>
      </w:r>
      <w:r w:rsidR="00614314">
        <w:t xml:space="preserve"> strategy that has no in game a</w:t>
      </w:r>
      <w:r>
        <w:t>ds and cosmetic purchases, this would allow the long term strategy of continuous diversification to have a foothold to stand on. By looking at the 4 P’s of marketing, these ad</w:t>
      </w:r>
      <w:r w:rsidR="00614314">
        <w:t>d</w:t>
      </w:r>
      <w:bookmarkStart w:id="2" w:name="_GoBack"/>
      <w:bookmarkEnd w:id="2"/>
      <w:r>
        <w:t xml:space="preserve"> more details to the marketing strategy that Flinging Monkey Games intends to use along the promotional timeline.</w:t>
      </w:r>
    </w:p>
    <w:p w:rsidR="0067309D" w:rsidRDefault="0067309D" w:rsidP="004E336B"/>
    <w:p w:rsidR="0067309D" w:rsidRDefault="0067309D" w:rsidP="0067309D">
      <w:pPr>
        <w:pStyle w:val="Heading1"/>
      </w:pPr>
      <w:bookmarkStart w:id="3" w:name="_Toc416795030"/>
      <w:r>
        <w:t>Strategies</w:t>
      </w:r>
      <w:bookmarkEnd w:id="3"/>
    </w:p>
    <w:p w:rsidR="004E336B" w:rsidRDefault="004E336B" w:rsidP="004E336B"/>
    <w:p w:rsidR="0067309D" w:rsidRDefault="0067309D" w:rsidP="0067309D">
      <w:pPr>
        <w:pStyle w:val="Heading2"/>
      </w:pPr>
      <w:bookmarkStart w:id="4" w:name="_Toc416795031"/>
      <w:r>
        <w:t>Short Term</w:t>
      </w:r>
      <w:bookmarkEnd w:id="4"/>
    </w:p>
    <w:p w:rsidR="0067309D" w:rsidRDefault="0067309D" w:rsidP="0067309D">
      <w:pPr>
        <w:pStyle w:val="Heading3"/>
      </w:pPr>
      <w:r>
        <w:br/>
      </w:r>
      <w:bookmarkStart w:id="5" w:name="_Toc416795032"/>
      <w:r>
        <w:t>Domination by low price</w:t>
      </w:r>
      <w:bookmarkEnd w:id="5"/>
    </w:p>
    <w:p w:rsidR="0067309D" w:rsidRDefault="0067309D" w:rsidP="0067309D">
      <w:pPr>
        <w:jc w:val="both"/>
      </w:pPr>
      <w:r>
        <w:t>With the first game, Flinging Monkey Games aims to distribute a free game platform that allows in-app purchases to unlock cosmetic and aesthetic content that does not affect gameplay. This will allow players with low to no income access to the game. Games that are similar or competitors on the same platforms are often free or close to free, but they always contain in-app ads, which has been proven to alienate customers. By offering a completely free of ads product at no cost, but monetizing cosmetics Flinging Monkey Games hopes to establish a quick foothold in the Mobile Market.</w:t>
      </w:r>
    </w:p>
    <w:p w:rsidR="0067309D" w:rsidRDefault="0067309D" w:rsidP="0067309D"/>
    <w:p w:rsidR="0067309D" w:rsidRDefault="0067309D" w:rsidP="0067309D">
      <w:pPr>
        <w:pStyle w:val="Heading3"/>
      </w:pPr>
      <w:bookmarkStart w:id="6" w:name="_Toc416795033"/>
      <w:r>
        <w:t>Pioneer</w:t>
      </w:r>
      <w:bookmarkEnd w:id="6"/>
    </w:p>
    <w:p w:rsidR="0067309D" w:rsidRDefault="0067309D" w:rsidP="0067309D">
      <w:pPr>
        <w:jc w:val="both"/>
      </w:pPr>
      <w:r>
        <w:t>With the first game from Flinging Monkey, the cross-platform gaming is a new venture and we stand poised as forerunners into this untapped market. Basing future products on the same platform but creating and adding new features will allows Flinging Monkey to stay ahead of the market during its infancy. Since there are no other games to offer such a direct cross-platform experience, Flinging Monkey Games is expecting to have a dominant foothold early on.</w:t>
      </w:r>
    </w:p>
    <w:p w:rsidR="0067309D" w:rsidRDefault="0067309D" w:rsidP="0067309D"/>
    <w:p w:rsidR="0067309D" w:rsidRDefault="0067309D" w:rsidP="0067309D">
      <w:r>
        <w:t> </w:t>
      </w:r>
    </w:p>
    <w:p w:rsidR="0067309D" w:rsidRDefault="0067309D" w:rsidP="0067309D">
      <w:pPr>
        <w:pStyle w:val="Heading2"/>
      </w:pPr>
      <w:bookmarkStart w:id="7" w:name="_Toc416795034"/>
      <w:r>
        <w:lastRenderedPageBreak/>
        <w:t>Long Term</w:t>
      </w:r>
      <w:bookmarkEnd w:id="7"/>
    </w:p>
    <w:p w:rsidR="0067309D" w:rsidRDefault="0067309D" w:rsidP="0067309D">
      <w:pPr>
        <w:pStyle w:val="Heading3"/>
      </w:pPr>
      <w:r>
        <w:br/>
      </w:r>
      <w:bookmarkStart w:id="8" w:name="_Toc416795035"/>
      <w:r>
        <w:t>Diversification</w:t>
      </w:r>
      <w:bookmarkEnd w:id="8"/>
    </w:p>
    <w:p w:rsidR="004E336B" w:rsidRDefault="0067309D" w:rsidP="0067309D">
      <w:pPr>
        <w:jc w:val="both"/>
      </w:pPr>
      <w:r>
        <w:t>Diversification is the foundation which Flinging Monkey Games aims to maintain. By creating a new market and challenging the perception of these markets, Flinging Monkey Games aims to bring not only follow-up products but new ventures and new ideas. By continuously offering new pioneering ideas and products, Flinging Monkey Games hopes to establish itself as a constant re-inventor and tinkerer.</w:t>
      </w:r>
    </w:p>
    <w:p w:rsidR="0067309D" w:rsidRDefault="0067309D" w:rsidP="0067309D"/>
    <w:p w:rsidR="0067309D" w:rsidRDefault="0067309D" w:rsidP="0067309D">
      <w:pPr>
        <w:pStyle w:val="Heading2"/>
      </w:pPr>
      <w:bookmarkStart w:id="9" w:name="_Toc416795036"/>
      <w:r>
        <w:t>The 4 Ps</w:t>
      </w:r>
      <w:bookmarkEnd w:id="9"/>
    </w:p>
    <w:p w:rsidR="0067309D" w:rsidRDefault="0067309D" w:rsidP="0067309D">
      <w:pPr>
        <w:pStyle w:val="Heading3"/>
      </w:pPr>
      <w:r>
        <w:br/>
      </w:r>
      <w:bookmarkStart w:id="10" w:name="_Toc416795037"/>
      <w:r>
        <w:t>Product</w:t>
      </w:r>
      <w:bookmarkEnd w:id="10"/>
    </w:p>
    <w:p w:rsidR="0067309D" w:rsidRDefault="0067309D" w:rsidP="0067309D">
      <w:pPr>
        <w:jc w:val="both"/>
      </w:pPr>
      <w:r>
        <w:t>To stand out from the crowd, we are aiming to deliver our Flinging Monkey game as a high quality product with a lot of polished content. We also aim to be a pioneer in multi-platform technology, which should help tremendously in giving our product a spot in the limelight through social media and articles.</w:t>
      </w:r>
    </w:p>
    <w:p w:rsidR="0067309D" w:rsidRDefault="0067309D" w:rsidP="0067309D">
      <w:pPr>
        <w:jc w:val="both"/>
      </w:pPr>
      <w:r>
        <w:t>Battle arena-type games usually target a more hardcore, niche audience, but we aim to make it appeal to as wide an audience as possible by going for a more humorous approach and simple controls. This will bring us to the win-win situation where new players to the genre will want to give it a try while also attracting veterans who recognize the quality of the product.</w:t>
      </w:r>
    </w:p>
    <w:p w:rsidR="0067309D" w:rsidRDefault="0067309D" w:rsidP="0067309D"/>
    <w:p w:rsidR="0067309D" w:rsidRDefault="0067309D" w:rsidP="0067309D">
      <w:pPr>
        <w:pStyle w:val="Heading3"/>
      </w:pPr>
      <w:bookmarkStart w:id="11" w:name="_Toc416795038"/>
      <w:r>
        <w:t>Price</w:t>
      </w:r>
      <w:bookmarkEnd w:id="11"/>
    </w:p>
    <w:p w:rsidR="0067309D" w:rsidRDefault="0067309D" w:rsidP="0067309D">
      <w:pPr>
        <w:jc w:val="both"/>
      </w:pPr>
      <w:r>
        <w:t>As we are aiming to appeal to both teenage and adult players, we are offering the game for free so that even players with no steady income can be part of the player pool and keep the community alive. Our market research has also uncovered that most of our competitors are also offering their game for free so we should follow suit.</w:t>
      </w:r>
    </w:p>
    <w:p w:rsidR="0067309D" w:rsidRDefault="0067309D" w:rsidP="0067309D">
      <w:pPr>
        <w:jc w:val="both"/>
      </w:pPr>
      <w:r>
        <w:t>Our profit will come from cheap in-app cosmetic purchases to personalize the players’ games in a multitude of different ways. We’ve confirmed the efficiency of this decision through playtests of our prototypes: Our players felt really enticed by the quality and variety of customization options available to them.</w:t>
      </w:r>
    </w:p>
    <w:p w:rsidR="0067309D" w:rsidRDefault="0067309D" w:rsidP="0067309D"/>
    <w:p w:rsidR="0067309D" w:rsidRDefault="0067309D" w:rsidP="0067309D">
      <w:pPr>
        <w:pStyle w:val="Heading3"/>
      </w:pPr>
      <w:bookmarkStart w:id="12" w:name="_Toc416795039"/>
      <w:r>
        <w:t>Promotion</w:t>
      </w:r>
      <w:bookmarkEnd w:id="12"/>
    </w:p>
    <w:p w:rsidR="0067309D" w:rsidRDefault="0067309D" w:rsidP="0067309D">
      <w:pPr>
        <w:jc w:val="both"/>
      </w:pPr>
      <w:r>
        <w:t xml:space="preserve">We will focus on YouTubers, Facebook, Twitter and Instagram.  </w:t>
      </w:r>
    </w:p>
    <w:p w:rsidR="0067309D" w:rsidRDefault="0067309D" w:rsidP="0067309D">
      <w:pPr>
        <w:jc w:val="both"/>
      </w:pPr>
      <w:r>
        <w:t>Going for all of these social Medias are very important because they help us promote our game. We can post gameplay photos, music, art and many other aspects of our game. Fans will have a place to interact and talk about our game. For Instagram and twitter, we can use hashtags to let others know about our company/game.</w:t>
      </w:r>
    </w:p>
    <w:p w:rsidR="0067309D" w:rsidRDefault="0067309D" w:rsidP="0067309D">
      <w:pPr>
        <w:jc w:val="both"/>
      </w:pPr>
      <w:r>
        <w:t>We will also create our own YouTube channel and make videos. One idea for a video would be to show the employees that work at our company, so fans can be familiar with who made the games. Also videos about our game itself is a must.</w:t>
      </w:r>
    </w:p>
    <w:p w:rsidR="0067309D" w:rsidRDefault="0067309D" w:rsidP="0067309D">
      <w:pPr>
        <w:jc w:val="both"/>
      </w:pPr>
      <w:r>
        <w:t>We’ve sealed deals with several zoos across the world that will display ads for our game around the monkey cages, at the same time as the release of the game. These ads will have QR codes that can be scanned to give players a good amount of currency to let them buy some accessories right off the bat. It’s very thematic, original and a great way to incentivize players to give the game a shot, as well as get them acquainted with buying accessories in the game.</w:t>
      </w:r>
    </w:p>
    <w:p w:rsidR="0067309D" w:rsidRPr="00B86F4A" w:rsidRDefault="0067309D" w:rsidP="0067309D">
      <w:pPr>
        <w:rPr>
          <w:color w:val="FF0000"/>
        </w:rPr>
      </w:pPr>
    </w:p>
    <w:p w:rsidR="0067309D" w:rsidRDefault="0067309D" w:rsidP="0067309D">
      <w:pPr>
        <w:pStyle w:val="Heading3"/>
      </w:pPr>
      <w:bookmarkStart w:id="13" w:name="_Toc416795040"/>
      <w:r>
        <w:t>Placement</w:t>
      </w:r>
      <w:bookmarkEnd w:id="13"/>
    </w:p>
    <w:p w:rsidR="0067309D" w:rsidRDefault="0067309D" w:rsidP="0067309D">
      <w:pPr>
        <w:jc w:val="both"/>
      </w:pPr>
      <w:r>
        <w:t>Our game will be sold on 3ds store, iOS and play store. It will be a free to play game focused on paying to get costumes and accessories. Fans will pay for the accessories (ex: club penguin), while free to play gamers will enjoy to look normal, while still loving the gameplay. If normal gamers want the costumes that badly without paying, they can also grind to get them with in-game currency.</w:t>
      </w:r>
    </w:p>
    <w:p w:rsidR="0067309D" w:rsidRDefault="0067309D" w:rsidP="0067309D">
      <w:pPr>
        <w:jc w:val="both"/>
      </w:pPr>
      <w:r>
        <w:t>Mobile is really accessible to anyone because almost everybody has a cell phone nowadays, and that our game is free makes it even more accessible rather than a game that costs 2$ on the app store.</w:t>
      </w:r>
    </w:p>
    <w:p w:rsidR="0067309D" w:rsidRDefault="0067309D" w:rsidP="0067309D">
      <w:pPr>
        <w:jc w:val="both"/>
      </w:pPr>
      <w:r>
        <w:t>If we have a big amount of revenue, we might also think about porting to steam, PS4 and Xbox One.</w:t>
      </w:r>
    </w:p>
    <w:p w:rsidR="0067309D" w:rsidRDefault="0067309D" w:rsidP="0067309D">
      <w:pPr>
        <w:jc w:val="both"/>
      </w:pPr>
      <w:r>
        <w:t>We will make sales once the numbers in sales decrease.</w:t>
      </w:r>
    </w:p>
    <w:p w:rsidR="0067309D" w:rsidRDefault="0067309D" w:rsidP="0067309D"/>
    <w:p w:rsidR="0067309D" w:rsidRDefault="0067309D" w:rsidP="0067309D">
      <w:pPr>
        <w:pStyle w:val="Heading1"/>
      </w:pPr>
      <w:bookmarkStart w:id="14" w:name="_Toc416795041"/>
      <w:r>
        <w:t>Timeline</w:t>
      </w:r>
      <w:bookmarkEnd w:id="14"/>
    </w:p>
    <w:p w:rsidR="0067309D" w:rsidRDefault="0067309D" w:rsidP="0067309D"/>
    <w:p w:rsidR="009F7A05" w:rsidRDefault="009F7A05" w:rsidP="0067309D">
      <w:r>
        <w:rPr>
          <w:noProof/>
          <w:lang w:eastAsia="en-US"/>
        </w:rPr>
        <mc:AlternateContent>
          <mc:Choice Requires="wpg">
            <w:drawing>
              <wp:anchor distT="0" distB="0" distL="114300" distR="114300" simplePos="0" relativeHeight="251691008" behindDoc="0" locked="0" layoutInCell="1" allowOverlap="1" wp14:anchorId="3CF292E8" wp14:editId="40FAA858">
                <wp:simplePos x="0" y="0"/>
                <wp:positionH relativeFrom="margin">
                  <wp:align>left</wp:align>
                </wp:positionH>
                <wp:positionV relativeFrom="paragraph">
                  <wp:posOffset>160655</wp:posOffset>
                </wp:positionV>
                <wp:extent cx="6238875" cy="2390775"/>
                <wp:effectExtent l="0" t="0" r="0" b="0"/>
                <wp:wrapNone/>
                <wp:docPr id="18" name="Group 18"/>
                <wp:cNvGraphicFramePr/>
                <a:graphic xmlns:a="http://schemas.openxmlformats.org/drawingml/2006/main">
                  <a:graphicData uri="http://schemas.microsoft.com/office/word/2010/wordprocessingGroup">
                    <wpg:wgp>
                      <wpg:cNvGrpSpPr/>
                      <wpg:grpSpPr>
                        <a:xfrm>
                          <a:off x="0" y="0"/>
                          <a:ext cx="6238875" cy="2390775"/>
                          <a:chOff x="0" y="0"/>
                          <a:chExt cx="6238875" cy="2390775"/>
                        </a:xfrm>
                      </wpg:grpSpPr>
                      <wps:wsp>
                        <wps:cNvPr id="1" name="Rectangle 1"/>
                        <wps:cNvSpPr/>
                        <wps:spPr>
                          <a:xfrm>
                            <a:off x="0" y="714375"/>
                            <a:ext cx="148590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67309D" w:rsidRDefault="0067309D" w:rsidP="0067309D">
                              <w:pPr>
                                <w:jc w:val="center"/>
                                <w:rPr>
                                  <w:sz w:val="28"/>
                                  <w:lang w:val="en-CA"/>
                                </w:rPr>
                              </w:pPr>
                              <w:r w:rsidRPr="0067309D">
                                <w:rPr>
                                  <w:sz w:val="28"/>
                                  <w:lang w:val="en-CA"/>
                                </w:rPr>
                                <w:t>Pre-Production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38275" y="714375"/>
                            <a:ext cx="234315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67309D" w:rsidRDefault="0067309D" w:rsidP="0067309D">
                              <w:pPr>
                                <w:jc w:val="center"/>
                                <w:rPr>
                                  <w:sz w:val="28"/>
                                  <w:lang w:val="en-CA"/>
                                </w:rPr>
                              </w:pPr>
                              <w:r w:rsidRPr="0067309D">
                                <w:rPr>
                                  <w:sz w:val="28"/>
                                  <w:lang w:val="en-CA"/>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771900" y="714375"/>
                            <a:ext cx="91440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7708D4" w:rsidRDefault="0067309D" w:rsidP="0067309D">
                              <w:pPr>
                                <w:jc w:val="center"/>
                                <w:rPr>
                                  <w:sz w:val="16"/>
                                  <w:lang w:val="en-CA"/>
                                </w:rPr>
                              </w:pPr>
                              <w:r w:rsidRPr="007708D4">
                                <w:rPr>
                                  <w:sz w:val="28"/>
                                  <w:lang w:val="en-CA"/>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686300" y="714375"/>
                            <a:ext cx="1257300" cy="428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309D" w:rsidRPr="007708D4" w:rsidRDefault="007708D4" w:rsidP="0067309D">
                              <w:pPr>
                                <w:jc w:val="center"/>
                                <w:rPr>
                                  <w:sz w:val="28"/>
                                  <w:lang w:val="en-CA"/>
                                </w:rPr>
                              </w:pPr>
                              <w:r>
                                <w:rPr>
                                  <w:sz w:val="28"/>
                                  <w:lang w:val="en-CA"/>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495300" y="1133475"/>
                            <a:ext cx="19050" cy="714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 name="Straight Arrow Connector 6"/>
                        <wps:cNvCnPr/>
                        <wps:spPr>
                          <a:xfrm flipV="1">
                            <a:off x="3429000" y="1133475"/>
                            <a:ext cx="19050" cy="714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 name="Straight Arrow Connector 8"/>
                        <wps:cNvCnPr/>
                        <wps:spPr>
                          <a:xfrm flipV="1">
                            <a:off x="4886325" y="1152525"/>
                            <a:ext cx="19050" cy="714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 name="Text Box 9"/>
                        <wps:cNvSpPr txBox="1"/>
                        <wps:spPr>
                          <a:xfrm>
                            <a:off x="28575" y="1809750"/>
                            <a:ext cx="18192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Default="007708D4">
                              <w:pPr>
                                <w:rPr>
                                  <w:lang w:val="en-CA"/>
                                </w:rPr>
                              </w:pPr>
                              <w:r>
                                <w:rPr>
                                  <w:lang w:val="en-CA"/>
                                </w:rPr>
                                <w:t>Finalize deal with Nintendo (05/15)</w:t>
                              </w:r>
                            </w:p>
                            <w:p w:rsidR="007708D4" w:rsidRPr="007708D4" w:rsidRDefault="007708D4">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76450" y="1762125"/>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Contact press (09/14)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390650" y="285750"/>
                            <a:ext cx="45719"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Text Box 14"/>
                        <wps:cNvSpPr txBox="1"/>
                        <wps:spPr>
                          <a:xfrm>
                            <a:off x="400050" y="9525"/>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Start full production (06/15)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3705225" y="276225"/>
                            <a:ext cx="45085"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Text Box 16"/>
                        <wps:cNvSpPr txBox="1"/>
                        <wps:spPr>
                          <a:xfrm>
                            <a:off x="2714625" y="0"/>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Release game (09/22)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419600" y="1828800"/>
                            <a:ext cx="18192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8D4" w:rsidRPr="007708D4" w:rsidRDefault="007708D4" w:rsidP="007708D4">
                              <w:pPr>
                                <w:rPr>
                                  <w:lang w:val="en-CA"/>
                                </w:rPr>
                              </w:pPr>
                              <w:r>
                                <w:rPr>
                                  <w:lang w:val="en-CA"/>
                                </w:rPr>
                                <w:t>Humble Bundle (</w:t>
                              </w:r>
                              <w:r w:rsidR="00A01705">
                                <w:rPr>
                                  <w:lang w:val="en-CA"/>
                                </w:rPr>
                                <w:t>08/22)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292E8" id="Group 18" o:spid="_x0000_s1029" style="position:absolute;margin-left:0;margin-top:12.65pt;width:491.25pt;height:188.25pt;z-index:251691008;mso-position-horizontal:left;mso-position-horizontal-relative:margin" coordsize="62388,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">
                <v:rect id="Rectangle 1" o:spid="_x0000_s1030" style="position:absolute;top:7143;width:14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8QA&#10;AADaAAAADwAAAGRycy9kb3ducmV2LnhtbESPS2vDMBCE74X8B7GB3mo5JZTiWgklENKc2jwg9Lax&#10;NrKptXIsxY9/XwUKPS3LzHw7my8HW4uOWl85VjBLUhDEhdMVGwXHw/rpFYQPyBprx6RgJA/LxeQh&#10;x0y7nnfU7YMREcI+QwVlCE0mpS9KsugT1xBH7eJaiyGurZG6xT7CbS2f0/RFWqw4XiixoVVJxc/+&#10;ZiPlbDZf8097XZ02I6+332Y3b3qlHqfD+xuIQEP4N/+lP3SsD/dX7lM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X/hPEAAAA2gAAAA8AAAAAAAAAAAAAAAAAmAIAAGRycy9k&#10;b3ducmV2LnhtbFBLBQYAAAAABAAEAPUAAACJAwAAAAA=&#10;" fillcolor="#54a021 [3205]" strokecolor="#294f10 [1605]" strokeweight="1.5pt">
                  <v:stroke endcap="round"/>
                  <v:textbox>
                    <w:txbxContent>
                      <w:p w:rsidR="0067309D" w:rsidRPr="0067309D" w:rsidRDefault="0067309D" w:rsidP="0067309D">
                        <w:pPr>
                          <w:jc w:val="center"/>
                          <w:rPr>
                            <w:sz w:val="28"/>
                            <w:lang w:val="en-CA"/>
                          </w:rPr>
                        </w:pPr>
                        <w:r w:rsidRPr="0067309D">
                          <w:rPr>
                            <w:sz w:val="28"/>
                            <w:lang w:val="en-CA"/>
                          </w:rPr>
                          <w:t>Pre-Production</w:t>
                        </w:r>
                      </w:p>
                    </w:txbxContent>
                  </v:textbox>
                </v:rect>
                <v:rect id="Rectangle 2" o:spid="_x0000_s1031" style="position:absolute;left:14382;top:7143;width:2343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gZMIA&#10;AADaAAAADwAAAGRycy9kb3ducmV2LnhtbESPQYvCMBSE7wv+h/AWvGm6IiLVKCKIetpVFxZvz+aZ&#10;FpuX2kRb/70RhD0OM/MNM523thR3qn3hWMFXPwFBnDldsFHwe1j1xiB8QNZYOiYFD/Iwn3U+pphq&#10;1/CO7vtgRISwT1FBHkKVSumznCz6vquIo3d2tcUQZW2krrGJcFvKQZKMpMWC40KOFS1zyi77m42U&#10;k1n/DL/tdfm3fvBqezS7YdUo1f1sFxMQgdrwH363N1rBAF5X4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WBkwgAAANoAAAAPAAAAAAAAAAAAAAAAAJgCAABkcnMvZG93&#10;bnJldi54bWxQSwUGAAAAAAQABAD1AAAAhwMAAAAA&#10;" fillcolor="#54a021 [3205]" strokecolor="#294f10 [1605]" strokeweight="1.5pt">
                  <v:stroke endcap="round"/>
                  <v:textbox>
                    <w:txbxContent>
                      <w:p w:rsidR="0067309D" w:rsidRPr="0067309D" w:rsidRDefault="0067309D" w:rsidP="0067309D">
                        <w:pPr>
                          <w:jc w:val="center"/>
                          <w:rPr>
                            <w:sz w:val="28"/>
                            <w:lang w:val="en-CA"/>
                          </w:rPr>
                        </w:pPr>
                        <w:r w:rsidRPr="0067309D">
                          <w:rPr>
                            <w:sz w:val="28"/>
                            <w:lang w:val="en-CA"/>
                          </w:rPr>
                          <w:t>Production</w:t>
                        </w:r>
                      </w:p>
                    </w:txbxContent>
                  </v:textbox>
                </v:rect>
                <v:rect id="Rectangle 3" o:spid="_x0000_s1032" style="position:absolute;left:37719;top:7143;width:91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F/8MA&#10;AADaAAAADwAAAGRycy9kb3ducmV2LnhtbESPQWvCQBSE74X+h+UJvTUbWxGJrkECYj21aqF4e82+&#10;boLZt2l2NfHfdwuCx2FmvmEW+WAbcaHO144VjJMUBHHpdM1Gwedh/TwD4QOyxsYxKbiSh3z5+LDA&#10;TLued3TZByMihH2GCqoQ2kxKX1Zk0SeuJY7ej+sshig7I3WHfYTbRr6k6VRarDkuVNhSUVF52p9t&#10;pHybzcfk3f4WX5srr7dHs5u0vVJPo2E1BxFoCPfwrf2mFbzC/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nF/8MAAADaAAAADwAAAAAAAAAAAAAAAACYAgAAZHJzL2Rv&#10;d25yZXYueG1sUEsFBgAAAAAEAAQA9QAAAIgDAAAAAA==&#10;" fillcolor="#54a021 [3205]" strokecolor="#294f10 [1605]" strokeweight="1.5pt">
                  <v:stroke endcap="round"/>
                  <v:textbox>
                    <w:txbxContent>
                      <w:p w:rsidR="0067309D" w:rsidRPr="007708D4" w:rsidRDefault="0067309D" w:rsidP="0067309D">
                        <w:pPr>
                          <w:jc w:val="center"/>
                          <w:rPr>
                            <w:sz w:val="16"/>
                            <w:lang w:val="en-CA"/>
                          </w:rPr>
                        </w:pPr>
                        <w:r w:rsidRPr="007708D4">
                          <w:rPr>
                            <w:sz w:val="28"/>
                            <w:lang w:val="en-CA"/>
                          </w:rPr>
                          <w:t>Release</w:t>
                        </w:r>
                      </w:p>
                    </w:txbxContent>
                  </v:textbox>
                </v:rect>
                <v:rect id="Rectangle 4" o:spid="_x0000_s1033" style="position:absolute;left:46863;top:7143;width:12573;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di8MA&#10;AADaAAAADwAAAGRycy9kb3ducmV2LnhtbESPzWrDMBCE74G+g9hCb7HcYkJwophiCGlP+YXS28ba&#10;yqbWyrXU2Hn7qFDIcZiZb5hlMdpWXKj3jWMFz0kKgrhyumGj4HRcT+cgfEDW2DomBVfyUKweJkvM&#10;tRt4T5dDMCJC2OeooA6hy6X0VU0WfeI64uh9ud5iiLI3Uvc4RLht5UuazqTFhuNCjR2VNVXfh18b&#10;KWez2WVb+1N+bK68fv80+6wblHp6HF8XIAKN4R7+b79pBRn8XY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Bdi8MAAADaAAAADwAAAAAAAAAAAAAAAACYAgAAZHJzL2Rv&#10;d25yZXYueG1sUEsFBgAAAAAEAAQA9QAAAIgDAAAAAA==&#10;" fillcolor="#54a021 [3205]" strokecolor="#294f10 [1605]" strokeweight="1.5pt">
                  <v:stroke endcap="round"/>
                  <v:textbox>
                    <w:txbxContent>
                      <w:p w:rsidR="0067309D" w:rsidRPr="007708D4" w:rsidRDefault="007708D4" w:rsidP="0067309D">
                        <w:pPr>
                          <w:jc w:val="center"/>
                          <w:rPr>
                            <w:sz w:val="28"/>
                            <w:lang w:val="en-CA"/>
                          </w:rPr>
                        </w:pPr>
                        <w:r>
                          <w:rPr>
                            <w:sz w:val="28"/>
                            <w:lang w:val="en-CA"/>
                          </w:rPr>
                          <w:t>Post</w:t>
                        </w:r>
                      </w:p>
                    </w:txbxContent>
                  </v:textbox>
                </v:rect>
                <v:shapetype id="_x0000_t32" coordsize="21600,21600" o:spt="32" o:oned="t" path="m,l21600,21600e" filled="f">
                  <v:path arrowok="t" fillok="f" o:connecttype="none"/>
                  <o:lock v:ext="edit" shapetype="t"/>
                </v:shapetype>
                <v:shape id="Straight Arrow Connector 5" o:spid="_x0000_s1034" type="#_x0000_t32" style="position:absolute;left:4953;top:11334;width:19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Ht98EAAADaAAAADwAAAGRycy9kb3ducmV2LnhtbESPS4sCMRCE78L+h9AL3tbM+mbWKIug&#10;eFF0VNhjM+l54KQzTKKO/94ICx6LqvqKmi1aU4kbNa60rOC7F4EgTq0uOVdwOq6+piCcR9ZYWSYF&#10;D3KwmH90Zhhre+cD3RKfiwBhF6OCwvs6ltKlBRl0PVsTBy+zjUEfZJNL3eA9wE0l+1E0lgZLDgsF&#10;1rQsKL0kV6NA7vYpDrLJaZitzOVvy2s6s1Gq+9n+/oDw1Pp3+L+90QpG8LoSb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we33wQAAANoAAAAPAAAAAAAAAAAAAAAA&#10;AKECAABkcnMvZG93bnJldi54bWxQSwUGAAAAAAQABAD5AAAAjwMAAAAA&#10;" strokecolor="#54a021 [3205]" strokeweight="1pt">
                  <v:stroke endarrow="block" endcap="round"/>
                </v:shape>
                <v:shape id="Straight Arrow Connector 6" o:spid="_x0000_s1035" type="#_x0000_t32" style="position:absolute;left:34290;top:11334;width:19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zgMEAAADaAAAADwAAAGRycy9kb3ducmV2LnhtbESPT4vCMBTE78J+h/AWvGm6Kq5UU1kE&#10;xYuLugoeH83rH9q8lCZq/fYbQfA4zMxvmMWyM7W4UetKywq+hhEI4tTqknMFp7/1YAbCeWSNtWVS&#10;8CAHy+Sjt8BY2zsf6Hb0uQgQdjEqKLxvYildWpBBN7QNcfAy2xr0Qba51C3eA9zUchRFU2mw5LBQ&#10;YEOrgtLqeDUK5O8+xXH2fZpka1NddryhMxul+p/dzxyEp86/w6/2ViuYwvNKu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3OAwQAAANoAAAAPAAAAAAAAAAAAAAAA&#10;AKECAABkcnMvZG93bnJldi54bWxQSwUGAAAAAAQABAD5AAAAjwMAAAAA&#10;" strokecolor="#54a021 [3205]" strokeweight="1pt">
                  <v:stroke endarrow="block" endcap="round"/>
                </v:shape>
                <v:shape id="Straight Arrow Connector 8" o:spid="_x0000_s1036" type="#_x0000_t32" style="position:absolute;left:48863;top:11525;width:190;height:7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Cab0AAADaAAAADwAAAGRycy9kb3ducmV2LnhtbERPy4rCMBTdC/5DuII7TR1llGoUGVDc&#10;KGNVcHlpbh/Y3JQmav17sxBcHs57sWpNJR7UuNKygtEwAkGcWl1yruB82gxmIJxH1lhZJgUvcrBa&#10;djsLjLV98pEeic9FCGEXo4LC+zqW0qUFGXRDWxMHLrONQR9gk0vd4DOEm0r+RNGvNFhyaCiwpr+C&#10;0ltyNwrk4T/FcTY9T7KNuV33vKULG6X6vXY9B+Gp9V/xx73TCsLWcCXcALl8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AQmm9AAAA2gAAAA8AAAAAAAAAAAAAAAAAoQIA&#10;AGRycy9kb3ducmV2LnhtbFBLBQYAAAAABAAEAPkAAACLAwAAAAA=&#10;" strokecolor="#54a021 [3205]" strokeweight="1pt">
                  <v:stroke endarrow="block" endcap="round"/>
                </v:shape>
                <v:shape id="Text Box 9" o:spid="_x0000_s1037" type="#_x0000_t202" style="position:absolute;left:285;top:18097;width:18193;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7708D4" w:rsidRDefault="007708D4">
                        <w:pPr>
                          <w:rPr>
                            <w:lang w:val="en-CA"/>
                          </w:rPr>
                        </w:pPr>
                        <w:r>
                          <w:rPr>
                            <w:lang w:val="en-CA"/>
                          </w:rPr>
                          <w:t>Finalize deal with Nintendo (05/15)</w:t>
                        </w:r>
                      </w:p>
                      <w:p w:rsidR="007708D4" w:rsidRPr="007708D4" w:rsidRDefault="007708D4">
                        <w:pPr>
                          <w:rPr>
                            <w:lang w:val="en-CA"/>
                          </w:rPr>
                        </w:pPr>
                        <w:r>
                          <w:rPr>
                            <w:lang w:val="en-CA"/>
                          </w:rPr>
                          <w:t xml:space="preserve"> </w:t>
                        </w:r>
                      </w:p>
                    </w:txbxContent>
                  </v:textbox>
                </v:shape>
                <v:shape id="Text Box 11" o:spid="_x0000_s1038" type="#_x0000_t202" style="position:absolute;left:20764;top:17621;width:1819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708D4" w:rsidRPr="007708D4" w:rsidRDefault="007708D4" w:rsidP="007708D4">
                        <w:pPr>
                          <w:rPr>
                            <w:lang w:val="en-CA"/>
                          </w:rPr>
                        </w:pPr>
                        <w:r>
                          <w:rPr>
                            <w:lang w:val="en-CA"/>
                          </w:rPr>
                          <w:t>Contact press (09/14)</w:t>
                        </w:r>
                      </w:p>
                    </w:txbxContent>
                  </v:textbox>
                </v:shape>
                <v:shape id="Straight Arrow Connector 13" o:spid="_x0000_s1039" type="#_x0000_t32" style="position:absolute;left:13906;top:2857;width:457;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eVMEAAADbAAAADwAAAGRycy9kb3ducmV2LnhtbERPS2sCMRC+C/0PYQq9iGZtoepqFCnY&#10;FnryhdcxGXcXdybLJtXtv28KBW/z8T1nvuy4VldqQ+XFwGiYgSKx3lVSGNjv1oMJqBBRHNZeyMAP&#10;BVguHnpzzJ2/yYau21ioFCIhRwNljE2udbAlMYahb0gSd/YtY0ywLbRr8ZbCudbPWfaqGStJDSU2&#10;9FaSvWy/2cB0vOEP+3U8N6eOuVj33+2hYmOeHrvVDFSkLt7F/+5Pl+a/wN8v6QC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lB5UwQAAANsAAAAPAAAAAAAAAAAAAAAA&#10;AKECAABkcnMvZG93bnJldi54bWxQSwUGAAAAAAQABAD5AAAAjwMAAAAA&#10;" strokecolor="#54a021 [3205]" strokeweight="1pt">
                  <v:stroke endarrow="block" endcap="round"/>
                </v:shape>
                <v:shape id="Text Box 14" o:spid="_x0000_s1040" type="#_x0000_t202" style="position:absolute;left:4000;top:95;width:1819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708D4" w:rsidRPr="007708D4" w:rsidRDefault="007708D4" w:rsidP="007708D4">
                        <w:pPr>
                          <w:rPr>
                            <w:lang w:val="en-CA"/>
                          </w:rPr>
                        </w:pPr>
                        <w:r>
                          <w:rPr>
                            <w:lang w:val="en-CA"/>
                          </w:rPr>
                          <w:t>Start full production (06/15)</w:t>
                        </w:r>
                      </w:p>
                    </w:txbxContent>
                  </v:textbox>
                </v:shape>
                <v:shape id="Straight Arrow Connector 15" o:spid="_x0000_s1041" type="#_x0000_t32" style="position:absolute;left:37052;top:2762;width:451;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Eju8EAAADbAAAADwAAAGRycy9kb3ducmV2LnhtbERPS2sCMRC+C/0PYQq9iGYttOpqFCnY&#10;FnryhdcxGXcXdybLJtXtv28KBW/z8T1nvuy4VldqQ+XFwGiYgSKx3lVSGNjv1oMJqBBRHNZeyMAP&#10;BVguHnpzzJ2/yYau21ioFCIhRwNljE2udbAlMYahb0gSd/YtY0ywLbRr8ZbCudbPWfaqGStJDSU2&#10;9FaSvWy/2cB0vOEP+3U8N6eOuVj33+2hYmOeHrvVDFSkLt7F/+5Pl+a/wN8v6QC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MSO7wQAAANsAAAAPAAAAAAAAAAAAAAAA&#10;AKECAABkcnMvZG93bnJldi54bWxQSwUGAAAAAAQABAD5AAAAjwMAAAAA&#10;" strokecolor="#54a021 [3205]" strokeweight="1pt">
                  <v:stroke endarrow="block" endcap="round"/>
                </v:shape>
                <v:shape id="Text Box 16" o:spid="_x0000_s1042" type="#_x0000_t202" style="position:absolute;left:27146;width:18193;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708D4" w:rsidRPr="007708D4" w:rsidRDefault="007708D4" w:rsidP="007708D4">
                        <w:pPr>
                          <w:rPr>
                            <w:lang w:val="en-CA"/>
                          </w:rPr>
                        </w:pPr>
                        <w:r>
                          <w:rPr>
                            <w:lang w:val="en-CA"/>
                          </w:rPr>
                          <w:t>Release game (09/22)</w:t>
                        </w:r>
                      </w:p>
                    </w:txbxContent>
                  </v:textbox>
                </v:shape>
                <v:shape id="Text Box 17" o:spid="_x0000_s1043" type="#_x0000_t202" style="position:absolute;left:44196;top:18288;width:18192;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708D4" w:rsidRPr="007708D4" w:rsidRDefault="007708D4" w:rsidP="007708D4">
                        <w:pPr>
                          <w:rPr>
                            <w:lang w:val="en-CA"/>
                          </w:rPr>
                        </w:pPr>
                        <w:r>
                          <w:rPr>
                            <w:lang w:val="en-CA"/>
                          </w:rPr>
                          <w:t>Humble Bundle (</w:t>
                        </w:r>
                        <w:r w:rsidR="00A01705">
                          <w:rPr>
                            <w:lang w:val="en-CA"/>
                          </w:rPr>
                          <w:t>08/22)</w:t>
                        </w:r>
                      </w:p>
                    </w:txbxContent>
                  </v:textbox>
                </v:shape>
                <w10:wrap anchorx="margin"/>
              </v:group>
            </w:pict>
          </mc:Fallback>
        </mc:AlternateContent>
      </w:r>
    </w:p>
    <w:p w:rsidR="009F7A05" w:rsidRDefault="009F7A05" w:rsidP="0067309D"/>
    <w:p w:rsidR="009F7A05" w:rsidRDefault="009F7A05" w:rsidP="0067309D"/>
    <w:p w:rsidR="009F7A05" w:rsidRDefault="009F7A05" w:rsidP="0067309D"/>
    <w:p w:rsidR="009F7A05" w:rsidRDefault="009F7A05" w:rsidP="0067309D"/>
    <w:p w:rsidR="009F7A05" w:rsidRDefault="009F7A05" w:rsidP="0067309D"/>
    <w:p w:rsidR="0067309D" w:rsidRDefault="0067309D" w:rsidP="0067309D"/>
    <w:p w:rsidR="009F7A05" w:rsidRDefault="009F7A05" w:rsidP="0067309D"/>
    <w:p w:rsidR="009F7A05" w:rsidRDefault="009F7A05" w:rsidP="0067309D"/>
    <w:p w:rsidR="009F7A05" w:rsidRDefault="009F7A05" w:rsidP="0067309D"/>
    <w:p w:rsidR="009F7A05" w:rsidRDefault="009F7A05" w:rsidP="0067309D"/>
    <w:p w:rsidR="009F7A05" w:rsidRDefault="009F7A05" w:rsidP="0067309D"/>
    <w:p w:rsidR="009F7A05" w:rsidRDefault="009F7A05" w:rsidP="00314851">
      <w:pPr>
        <w:pStyle w:val="Heading1"/>
      </w:pPr>
      <w:bookmarkStart w:id="15" w:name="_Toc416795042"/>
      <w:r>
        <w:t>Go to the zoo with the developers</w:t>
      </w:r>
      <w:bookmarkEnd w:id="15"/>
    </w:p>
    <w:p w:rsidR="009F7A05" w:rsidRPr="009F7A05" w:rsidRDefault="009F7A05" w:rsidP="009F7A05"/>
    <w:p w:rsidR="009F7A05" w:rsidRDefault="009F7A05" w:rsidP="009F7A05">
      <w:pPr>
        <w:jc w:val="both"/>
      </w:pPr>
      <w:r>
        <w:t xml:space="preserve">As a final promotional tool, </w:t>
      </w:r>
      <w:r w:rsidR="00314851">
        <w:t xml:space="preserve">post-release, </w:t>
      </w:r>
      <w:r>
        <w:t>players that attain the 10 ten slots of the game leaderboard can win a pair of tickets to come and visit the Granby Zoo with the Flinging Monkey Game team. This could also be used a recurring promotion.</w:t>
      </w:r>
    </w:p>
    <w:sectPr w:rsidR="009F7A05" w:rsidSect="004E336B">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6B"/>
    <w:rsid w:val="00314851"/>
    <w:rsid w:val="004E336B"/>
    <w:rsid w:val="005269F1"/>
    <w:rsid w:val="005840A0"/>
    <w:rsid w:val="00614314"/>
    <w:rsid w:val="0067309D"/>
    <w:rsid w:val="007708D4"/>
    <w:rsid w:val="009F7A05"/>
    <w:rsid w:val="00A01705"/>
    <w:rsid w:val="00D349E9"/>
    <w:rsid w:val="00FC3DC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74A24-5880-4426-8F9D-E1B5C272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E336B"/>
  </w:style>
  <w:style w:type="paragraph" w:customStyle="1" w:styleId="Appendix">
    <w:name w:val="Appendix"/>
    <w:basedOn w:val="Normal"/>
    <w:link w:val="AppendixChar"/>
    <w:qFormat/>
    <w:rsid w:val="004E336B"/>
    <w:pPr>
      <w:spacing w:after="320" w:line="300" w:lineRule="auto"/>
    </w:pPr>
    <w:rPr>
      <w:rFonts w:asciiTheme="majorHAnsi" w:hAnsiTheme="majorHAnsi"/>
      <w:color w:val="2C3C43" w:themeColor="text2"/>
    </w:rPr>
  </w:style>
  <w:style w:type="character" w:customStyle="1" w:styleId="AppendixChar">
    <w:name w:val="Appendix Char"/>
    <w:basedOn w:val="DefaultParagraphFont"/>
    <w:link w:val="Appendix"/>
    <w:rsid w:val="004E336B"/>
    <w:rPr>
      <w:rFonts w:asciiTheme="majorHAnsi" w:hAnsiTheme="majorHAnsi"/>
      <w:color w:val="2C3C43" w:themeColor="text2"/>
    </w:rPr>
  </w:style>
  <w:style w:type="paragraph" w:styleId="TOC1">
    <w:name w:val="toc 1"/>
    <w:basedOn w:val="Normal"/>
    <w:next w:val="Normal"/>
    <w:autoRedefine/>
    <w:uiPriority w:val="39"/>
    <w:unhideWhenUsed/>
    <w:rsid w:val="00314851"/>
    <w:pPr>
      <w:spacing w:after="100"/>
    </w:pPr>
  </w:style>
  <w:style w:type="paragraph" w:styleId="TOC2">
    <w:name w:val="toc 2"/>
    <w:basedOn w:val="Normal"/>
    <w:next w:val="Normal"/>
    <w:autoRedefine/>
    <w:uiPriority w:val="39"/>
    <w:unhideWhenUsed/>
    <w:rsid w:val="00314851"/>
    <w:pPr>
      <w:spacing w:after="100"/>
      <w:ind w:left="200"/>
    </w:pPr>
  </w:style>
  <w:style w:type="paragraph" w:styleId="TOC3">
    <w:name w:val="toc 3"/>
    <w:basedOn w:val="Normal"/>
    <w:next w:val="Normal"/>
    <w:autoRedefine/>
    <w:uiPriority w:val="39"/>
    <w:unhideWhenUsed/>
    <w:rsid w:val="00314851"/>
    <w:pPr>
      <w:spacing w:after="100"/>
      <w:ind w:left="400"/>
    </w:pPr>
  </w:style>
  <w:style w:type="character" w:styleId="Hyperlink">
    <w:name w:val="Hyperlink"/>
    <w:basedOn w:val="DefaultParagraphFont"/>
    <w:uiPriority w:val="99"/>
    <w:unhideWhenUsed/>
    <w:rsid w:val="00314851"/>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ip\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lists Flinging Monkey Games marketing strategies</Abstract>
  <CompanyAddress/>
  <CompanyPhone/>
  <CompanyFax/>
  <CompanyEmail>April 11th, 2015</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8D9F008A-2B52-4ADF-8F2D-4F075257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47</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Marketing Strategy</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Strategy</dc:title>
  <dc:subject>Flinging Monkey Games</dc:subject>
  <dc:creator>Benjamin Goulet, Jeff Certosini, Phillip Conte</dc:creator>
  <cp:keywords/>
  <cp:lastModifiedBy>Philipp Conte</cp:lastModifiedBy>
  <cp:revision>6</cp:revision>
  <dcterms:created xsi:type="dcterms:W3CDTF">2015-04-11T18:41:00Z</dcterms:created>
  <dcterms:modified xsi:type="dcterms:W3CDTF">2015-04-14T22:25:00Z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