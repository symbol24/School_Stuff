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B9" w:rsidRDefault="009273F8">
      <w:pPr>
        <w:rPr>
          <w:b/>
          <w:sz w:val="28"/>
          <w:szCs w:val="28"/>
        </w:rPr>
      </w:pPr>
      <w:r w:rsidRPr="009273F8">
        <w:rPr>
          <w:b/>
          <w:sz w:val="28"/>
          <w:szCs w:val="28"/>
        </w:rPr>
        <w:t>Assignment 1 – Game Brief &amp; Presentation</w:t>
      </w:r>
      <w:r>
        <w:rPr>
          <w:b/>
          <w:sz w:val="28"/>
          <w:szCs w:val="28"/>
        </w:rPr>
        <w:t xml:space="preserve"> Due Jan 26</w:t>
      </w:r>
      <w:r w:rsidRPr="009273F8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 w:rsidRPr="009273F8">
        <w:rPr>
          <w:b/>
          <w:sz w:val="24"/>
          <w:szCs w:val="24"/>
        </w:rPr>
        <w:t>(12% cumulative)</w:t>
      </w:r>
    </w:p>
    <w:p w:rsidR="009273F8" w:rsidRDefault="009273F8">
      <w:pPr>
        <w:rPr>
          <w:b/>
          <w:sz w:val="28"/>
          <w:szCs w:val="28"/>
        </w:rPr>
      </w:pPr>
    </w:p>
    <w:p w:rsidR="009273F8" w:rsidRDefault="009273F8">
      <w:r w:rsidRPr="009273F8">
        <w:t>Now</w:t>
      </w:r>
      <w:r>
        <w:t xml:space="preserve"> that you’ve brainstormed and have thought out your idea for your game, your next task (together with your team) is to create a quick Game Brief in </w:t>
      </w:r>
      <w:proofErr w:type="spellStart"/>
      <w:r>
        <w:t>Powerpoint</w:t>
      </w:r>
      <w:proofErr w:type="spellEnd"/>
      <w:r>
        <w:t xml:space="preserve"> that you will present to your class.</w:t>
      </w:r>
    </w:p>
    <w:p w:rsidR="009273F8" w:rsidRDefault="009273F8"/>
    <w:p w:rsidR="009273F8" w:rsidRDefault="009273F8">
      <w:r>
        <w:t>In your presentation, please include the following:</w:t>
      </w:r>
    </w:p>
    <w:p w:rsidR="009273F8" w:rsidRDefault="009273F8" w:rsidP="009273F8">
      <w:pPr>
        <w:pStyle w:val="ListParagraph"/>
        <w:numPr>
          <w:ilvl w:val="0"/>
          <w:numId w:val="1"/>
        </w:numPr>
      </w:pPr>
      <w:r>
        <w:t>The setting</w:t>
      </w:r>
    </w:p>
    <w:p w:rsidR="009273F8" w:rsidRDefault="009273F8" w:rsidP="009273F8">
      <w:pPr>
        <w:pStyle w:val="ListParagraph"/>
        <w:numPr>
          <w:ilvl w:val="0"/>
          <w:numId w:val="1"/>
        </w:numPr>
      </w:pPr>
      <w:r>
        <w:t>The character</w:t>
      </w:r>
    </w:p>
    <w:p w:rsidR="009273F8" w:rsidRDefault="009273F8" w:rsidP="009273F8">
      <w:pPr>
        <w:pStyle w:val="ListParagraph"/>
        <w:numPr>
          <w:ilvl w:val="0"/>
          <w:numId w:val="1"/>
        </w:numPr>
      </w:pPr>
      <w:r>
        <w:t>Core gameplay mechanic (controls of the game)</w:t>
      </w:r>
    </w:p>
    <w:p w:rsidR="009273F8" w:rsidRDefault="009273F8" w:rsidP="009273F8">
      <w:pPr>
        <w:pStyle w:val="ListParagraph"/>
        <w:numPr>
          <w:ilvl w:val="0"/>
          <w:numId w:val="1"/>
        </w:numPr>
      </w:pPr>
      <w:r>
        <w:t>Sample gameplay screen</w:t>
      </w:r>
    </w:p>
    <w:p w:rsidR="009273F8" w:rsidRDefault="009273F8" w:rsidP="009273F8">
      <w:pPr>
        <w:pStyle w:val="ListParagraph"/>
        <w:numPr>
          <w:ilvl w:val="0"/>
          <w:numId w:val="1"/>
        </w:numPr>
      </w:pPr>
      <w:r>
        <w:t>Why you think your game will be fun</w:t>
      </w:r>
    </w:p>
    <w:p w:rsidR="009273F8" w:rsidRDefault="009273F8"/>
    <w:p w:rsidR="009273F8" w:rsidRDefault="009273F8">
      <w:r>
        <w:t xml:space="preserve">Due January </w:t>
      </w:r>
      <w:r w:rsidR="00A23542">
        <w:t>2</w:t>
      </w:r>
      <w:bookmarkStart w:id="0" w:name="_GoBack"/>
      <w:bookmarkEnd w:id="0"/>
      <w:r>
        <w:t>6</w:t>
      </w:r>
      <w:r w:rsidRPr="009273F8">
        <w:rPr>
          <w:vertAlign w:val="superscript"/>
        </w:rPr>
        <w:t>th</w:t>
      </w:r>
      <w:r>
        <w:t>, you will hand in the following through LEA</w:t>
      </w:r>
    </w:p>
    <w:p w:rsidR="009273F8" w:rsidRDefault="009273F8" w:rsidP="009273F8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proofErr w:type="gramStart"/>
      <w:r>
        <w:t>powerpoint</w:t>
      </w:r>
      <w:proofErr w:type="spellEnd"/>
      <w:proofErr w:type="gramEnd"/>
      <w:r>
        <w:t xml:space="preserve"> presentation (worth 6%)</w:t>
      </w:r>
    </w:p>
    <w:p w:rsidR="009273F8" w:rsidRDefault="009273F8" w:rsidP="009273F8">
      <w:pPr>
        <w:pStyle w:val="ListParagraph"/>
        <w:numPr>
          <w:ilvl w:val="0"/>
          <w:numId w:val="2"/>
        </w:numPr>
      </w:pPr>
      <w:r>
        <w:t>You and your team will also present your game to the class (worth 6%)</w:t>
      </w:r>
    </w:p>
    <w:p w:rsidR="009273F8" w:rsidRDefault="009273F8" w:rsidP="009273F8"/>
    <w:p w:rsidR="009273F8" w:rsidRPr="009273F8" w:rsidRDefault="009273F8" w:rsidP="009273F8">
      <w:r>
        <w:t>All presentations should be 10 – 15 minutes with 5 minutes to allow for questions.</w:t>
      </w:r>
    </w:p>
    <w:sectPr w:rsidR="009273F8" w:rsidRPr="0092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15A2"/>
    <w:multiLevelType w:val="hybridMultilevel"/>
    <w:tmpl w:val="1B20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22734"/>
    <w:multiLevelType w:val="hybridMultilevel"/>
    <w:tmpl w:val="614C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F8"/>
    <w:rsid w:val="0032410C"/>
    <w:rsid w:val="009273F8"/>
    <w:rsid w:val="00A23542"/>
    <w:rsid w:val="00C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BB4AE-E849-4D33-8113-7838964C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klavouno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Michael Sklavounos</cp:lastModifiedBy>
  <cp:revision>2</cp:revision>
  <dcterms:created xsi:type="dcterms:W3CDTF">2015-01-20T00:50:00Z</dcterms:created>
  <dcterms:modified xsi:type="dcterms:W3CDTF">2015-01-20T01:27:00Z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